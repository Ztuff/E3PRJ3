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D2" w:rsidRPr="00D77CA3" w:rsidRDefault="00D77CA3" w:rsidP="00F86E26">
      <w:pPr>
        <w:pStyle w:val="Heading1"/>
      </w:pPr>
      <w:r w:rsidRPr="00D77CA3">
        <w:t>Projektmøde, uge &lt;xx&gt;</w:t>
      </w:r>
    </w:p>
    <w:p w:rsidR="00D77CA3" w:rsidRPr="00D77CA3" w:rsidRDefault="00D77CA3" w:rsidP="00E40DEB">
      <w:pPr>
        <w:pStyle w:val="Heading2"/>
      </w:pPr>
      <w:r w:rsidRPr="00D77CA3">
        <w:t>Deltagere:</w:t>
      </w:r>
    </w:p>
    <w:p w:rsidR="00D77CA3" w:rsidRPr="00D77CA3" w:rsidRDefault="00D77CA3" w:rsidP="00D77CA3"/>
    <w:p w:rsidR="00D77CA3" w:rsidRDefault="00D77CA3" w:rsidP="00E40DEB">
      <w:pPr>
        <w:pStyle w:val="Heading1"/>
        <w:jc w:val="center"/>
      </w:pPr>
      <w:r>
        <w:t>Agenda:</w:t>
      </w:r>
    </w:p>
    <w:p w:rsidR="00D77CA3" w:rsidRDefault="00D77CA3" w:rsidP="00E40DEB">
      <w:pPr>
        <w:pStyle w:val="Heading2"/>
      </w:pPr>
      <w:r>
        <w:t>Opnåede resultater:</w:t>
      </w:r>
    </w:p>
    <w:p w:rsidR="00D77CA3" w:rsidRDefault="00D77CA3" w:rsidP="00E40DEB">
      <w:r>
        <w:t xml:space="preserve">Kort beskrivelse af foregående uges/periodes </w:t>
      </w:r>
      <w:proofErr w:type="spellStart"/>
      <w:r>
        <w:t>resultater</w:t>
      </w:r>
      <w:proofErr w:type="gramStart"/>
      <w:r>
        <w:t>.Passerede</w:t>
      </w:r>
      <w:proofErr w:type="spellEnd"/>
      <w:proofErr w:type="gramEnd"/>
      <w:r>
        <w:t xml:space="preserve"> checkpunkter, producerede dokumenter, afholdte </w:t>
      </w:r>
      <w:proofErr w:type="spellStart"/>
      <w:r>
        <w:t>reviews</w:t>
      </w:r>
      <w:proofErr w:type="spellEnd"/>
      <w:r>
        <w:t>, gennemførte tests, etc.</w:t>
      </w:r>
      <w:r w:rsidR="00E40DEB">
        <w:t xml:space="preserve"> </w:t>
      </w:r>
      <w:r>
        <w:t>Checkpunkter som burde være passerede i denne uge/periode, etc.</w:t>
      </w:r>
    </w:p>
    <w:p w:rsidR="00D77CA3" w:rsidRDefault="00E40DEB" w:rsidP="00E40DEB">
      <w:pPr>
        <w:pStyle w:val="Heading2"/>
      </w:pPr>
      <w:r>
        <w:t>Aktuel status:</w:t>
      </w:r>
    </w:p>
    <w:p w:rsidR="00E40DEB" w:rsidRDefault="00D77CA3" w:rsidP="00E40DEB">
      <w:pPr>
        <w:pStyle w:val="Heading3"/>
        <w:numPr>
          <w:ilvl w:val="1"/>
          <w:numId w:val="34"/>
        </w:numPr>
      </w:pPr>
      <w:r w:rsidRPr="00D77CA3">
        <w:t>Metode</w:t>
      </w:r>
      <w:r w:rsidR="00E40DEB">
        <w:t>/proces</w:t>
      </w:r>
    </w:p>
    <w:p w:rsidR="00E40DEB" w:rsidRPr="00E40DEB" w:rsidRDefault="00E40DEB" w:rsidP="00E40DEB"/>
    <w:p w:rsidR="00E40DEB" w:rsidRDefault="00E40DEB" w:rsidP="00E40DEB">
      <w:pPr>
        <w:pStyle w:val="Heading3"/>
        <w:numPr>
          <w:ilvl w:val="1"/>
          <w:numId w:val="34"/>
        </w:numPr>
      </w:pPr>
      <w:r>
        <w:t>S</w:t>
      </w:r>
      <w:r w:rsidR="00D77CA3" w:rsidRPr="00D77CA3">
        <w:t>oftware</w:t>
      </w:r>
    </w:p>
    <w:p w:rsidR="00E40DEB" w:rsidRPr="00E40DEB" w:rsidRDefault="00E40DEB" w:rsidP="00E40DEB"/>
    <w:p w:rsidR="00D77CA3" w:rsidRDefault="00E40DEB" w:rsidP="00E40DEB">
      <w:pPr>
        <w:pStyle w:val="Heading3"/>
        <w:numPr>
          <w:ilvl w:val="1"/>
          <w:numId w:val="34"/>
        </w:numPr>
      </w:pPr>
      <w:r>
        <w:t>Hardware</w:t>
      </w:r>
    </w:p>
    <w:p w:rsidR="00E40DEB" w:rsidRPr="00E40DEB" w:rsidRDefault="00E40DEB" w:rsidP="00E40DEB"/>
    <w:p w:rsidR="00D77CA3" w:rsidRDefault="00E40DEB" w:rsidP="00E40DEB">
      <w:pPr>
        <w:pStyle w:val="Heading3"/>
        <w:numPr>
          <w:ilvl w:val="1"/>
          <w:numId w:val="34"/>
        </w:numPr>
      </w:pPr>
      <w:r>
        <w:t>Bemanding og samarbejde</w:t>
      </w:r>
    </w:p>
    <w:p w:rsidR="00E40DEB" w:rsidRPr="00E40DEB" w:rsidRDefault="00E40DEB" w:rsidP="00E40DEB"/>
    <w:p w:rsidR="00D77CA3" w:rsidRDefault="00D77CA3" w:rsidP="00E40DEB">
      <w:pPr>
        <w:pStyle w:val="Heading2"/>
      </w:pPr>
      <w:r>
        <w:t>Plan for næste periode:</w:t>
      </w:r>
    </w:p>
    <w:p w:rsidR="00D77CA3" w:rsidRDefault="00D77CA3" w:rsidP="00D77CA3"/>
    <w:sectPr w:rsidR="00D77CA3" w:rsidSect="002E37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BEE" w:rsidRDefault="00B92BEE" w:rsidP="00FB5F11">
      <w:pPr>
        <w:spacing w:after="0" w:line="240" w:lineRule="auto"/>
      </w:pPr>
      <w:r>
        <w:separator/>
      </w:r>
    </w:p>
  </w:endnote>
  <w:endnote w:type="continuationSeparator" w:id="0">
    <w:p w:rsidR="00B92BEE" w:rsidRDefault="00B92BEE" w:rsidP="00F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BEE" w:rsidRDefault="00B92BEE" w:rsidP="00FB5F11">
      <w:pPr>
        <w:spacing w:after="0" w:line="240" w:lineRule="auto"/>
      </w:pPr>
      <w:r>
        <w:separator/>
      </w:r>
    </w:p>
  </w:footnote>
  <w:footnote w:type="continuationSeparator" w:id="0">
    <w:p w:rsidR="00B92BEE" w:rsidRDefault="00B92BEE" w:rsidP="00F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06" w:rsidRPr="00F86E26" w:rsidRDefault="00D77CA3" w:rsidP="00FF6D06">
    <w:pPr>
      <w:pStyle w:val="Heading1"/>
      <w:tabs>
        <w:tab w:val="right" w:pos="9639"/>
      </w:tabs>
      <w:spacing w:after="240"/>
      <w:rPr>
        <w:color w:val="0000FF" w:themeColor="hyperlink"/>
        <w:sz w:val="20"/>
        <w:szCs w:val="20"/>
        <w:u w:val="single"/>
        <w:lang w:val="en-US"/>
      </w:rPr>
    </w:pPr>
    <w:r>
      <w:rPr>
        <w:lang w:val="en-US"/>
      </w:rPr>
      <w:t>Semester</w:t>
    </w:r>
    <w:bookmarkStart w:id="0" w:name="_GoBack"/>
    <w:bookmarkEnd w:id="0"/>
    <w:r>
      <w:rPr>
        <w:lang w:val="en-US"/>
      </w:rPr>
      <w:t>projekt</w:t>
    </w:r>
    <w:r w:rsidR="002E37B4" w:rsidRPr="00F86E26">
      <w:rPr>
        <w:lang w:val="en-US"/>
      </w:rPr>
      <w:tab/>
    </w:r>
    <w:r w:rsidR="00B61DCA" w:rsidRPr="00B61DCA">
      <w:rPr>
        <w:lang w:val="en-US"/>
      </w:rPr>
      <w:t>Aarhus U</w:t>
    </w:r>
    <w:r w:rsidR="00B61DCA">
      <w:rPr>
        <w:lang w:val="en-US"/>
      </w:rPr>
      <w:t>niversity School</w:t>
    </w:r>
    <w:r w:rsidR="00B61DCA" w:rsidRPr="00F86E26">
      <w:rPr>
        <w:lang w:val="en-US"/>
      </w:rPr>
      <w:t xml:space="preserve"> of Engineering</w:t>
    </w:r>
    <w:r w:rsidR="00C123E4" w:rsidRPr="00F86E26">
      <w:rPr>
        <w:lang w:val="en-US"/>
      </w:rPr>
      <w:br/>
    </w:r>
    <w:r w:rsidR="00C123E4" w:rsidRPr="00F86E26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CA3" w:rsidRDefault="00D77C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0"/>
    <w:name w:val="AutoList24"/>
    <w:lvl w:ilvl="0">
      <w:start w:val="1"/>
      <w:numFmt w:val="decimal"/>
      <w:lvlText w:val="%1.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176276E"/>
    <w:multiLevelType w:val="hybridMultilevel"/>
    <w:tmpl w:val="64662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FBF"/>
    <w:multiLevelType w:val="hybridMultilevel"/>
    <w:tmpl w:val="6D6E8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E9D"/>
    <w:multiLevelType w:val="multilevel"/>
    <w:tmpl w:val="F1F6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007F7D"/>
    <w:multiLevelType w:val="multilevel"/>
    <w:tmpl w:val="7F3A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B078DF"/>
    <w:multiLevelType w:val="hybridMultilevel"/>
    <w:tmpl w:val="8110BB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0660"/>
    <w:multiLevelType w:val="hybridMultilevel"/>
    <w:tmpl w:val="60308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55"/>
    <w:multiLevelType w:val="hybridMultilevel"/>
    <w:tmpl w:val="109C6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6706F"/>
    <w:multiLevelType w:val="hybridMultilevel"/>
    <w:tmpl w:val="883016FC"/>
    <w:lvl w:ilvl="0" w:tplc="474A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924B9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F6351E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2E0FA9"/>
    <w:multiLevelType w:val="hybridMultilevel"/>
    <w:tmpl w:val="FA44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9E1FF3"/>
    <w:multiLevelType w:val="multilevel"/>
    <w:tmpl w:val="ABF67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2125644"/>
    <w:multiLevelType w:val="hybridMultilevel"/>
    <w:tmpl w:val="82AA3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24F03"/>
    <w:multiLevelType w:val="hybridMultilevel"/>
    <w:tmpl w:val="E856EA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7B9F"/>
    <w:multiLevelType w:val="multilevel"/>
    <w:tmpl w:val="F1F62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DE7805"/>
    <w:multiLevelType w:val="hybridMultilevel"/>
    <w:tmpl w:val="62DE6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3B3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741B9A"/>
    <w:multiLevelType w:val="hybridMultilevel"/>
    <w:tmpl w:val="43DCC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240C7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1ED7532"/>
    <w:multiLevelType w:val="hybridMultilevel"/>
    <w:tmpl w:val="960CBA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1712"/>
    <w:multiLevelType w:val="hybridMultilevel"/>
    <w:tmpl w:val="F0F6C98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D0007"/>
    <w:multiLevelType w:val="hybridMultilevel"/>
    <w:tmpl w:val="50D6B9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B1FD7"/>
    <w:multiLevelType w:val="hybridMultilevel"/>
    <w:tmpl w:val="4712D5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F675D"/>
    <w:multiLevelType w:val="hybridMultilevel"/>
    <w:tmpl w:val="DF66044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0236EB"/>
    <w:multiLevelType w:val="hybridMultilevel"/>
    <w:tmpl w:val="12DC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A055A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A10513D"/>
    <w:multiLevelType w:val="hybridMultilevel"/>
    <w:tmpl w:val="0712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1591F"/>
    <w:multiLevelType w:val="hybridMultilevel"/>
    <w:tmpl w:val="974E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E4F7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A394A66"/>
    <w:multiLevelType w:val="hybridMultilevel"/>
    <w:tmpl w:val="BFB64E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725BB2"/>
    <w:multiLevelType w:val="hybridMultilevel"/>
    <w:tmpl w:val="1F2E6C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41AD8"/>
    <w:multiLevelType w:val="hybridMultilevel"/>
    <w:tmpl w:val="2D9C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7017A"/>
    <w:multiLevelType w:val="hybridMultilevel"/>
    <w:tmpl w:val="AE3A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5"/>
  </w:num>
  <w:num w:numId="4">
    <w:abstractNumId w:val="25"/>
  </w:num>
  <w:num w:numId="5">
    <w:abstractNumId w:val="27"/>
  </w:num>
  <w:num w:numId="6">
    <w:abstractNumId w:val="28"/>
  </w:num>
  <w:num w:numId="7">
    <w:abstractNumId w:val="6"/>
  </w:num>
  <w:num w:numId="8">
    <w:abstractNumId w:val="20"/>
  </w:num>
  <w:num w:numId="9">
    <w:abstractNumId w:val="18"/>
  </w:num>
  <w:num w:numId="10">
    <w:abstractNumId w:val="22"/>
  </w:num>
  <w:num w:numId="11">
    <w:abstractNumId w:val="31"/>
  </w:num>
  <w:num w:numId="12">
    <w:abstractNumId w:val="14"/>
  </w:num>
  <w:num w:numId="13">
    <w:abstractNumId w:val="23"/>
  </w:num>
  <w:num w:numId="14">
    <w:abstractNumId w:val="2"/>
  </w:num>
  <w:num w:numId="15">
    <w:abstractNumId w:val="1"/>
  </w:num>
  <w:num w:numId="16">
    <w:abstractNumId w:val="13"/>
  </w:num>
  <w:num w:numId="17">
    <w:abstractNumId w:val="32"/>
  </w:num>
  <w:num w:numId="18">
    <w:abstractNumId w:val="8"/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·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0">
    <w:abstractNumId w:val="24"/>
  </w:num>
  <w:num w:numId="21">
    <w:abstractNumId w:val="30"/>
  </w:num>
  <w:num w:numId="22">
    <w:abstractNumId w:val="16"/>
  </w:num>
  <w:num w:numId="23">
    <w:abstractNumId w:val="11"/>
  </w:num>
  <w:num w:numId="24">
    <w:abstractNumId w:val="7"/>
  </w:num>
  <w:num w:numId="25">
    <w:abstractNumId w:val="9"/>
  </w:num>
  <w:num w:numId="26">
    <w:abstractNumId w:val="19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3"/>
  </w:num>
  <w:num w:numId="32">
    <w:abstractNumId w:val="15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CA"/>
    <w:rsid w:val="00000D48"/>
    <w:rsid w:val="0000267F"/>
    <w:rsid w:val="00046B49"/>
    <w:rsid w:val="000816B4"/>
    <w:rsid w:val="000A435F"/>
    <w:rsid w:val="000A75D5"/>
    <w:rsid w:val="000B5EEA"/>
    <w:rsid w:val="000E231A"/>
    <w:rsid w:val="000E72EC"/>
    <w:rsid w:val="000F3B70"/>
    <w:rsid w:val="00100697"/>
    <w:rsid w:val="00117014"/>
    <w:rsid w:val="0011730F"/>
    <w:rsid w:val="00117F45"/>
    <w:rsid w:val="001E0713"/>
    <w:rsid w:val="0024263A"/>
    <w:rsid w:val="002466B5"/>
    <w:rsid w:val="0025469B"/>
    <w:rsid w:val="00257CD6"/>
    <w:rsid w:val="00280850"/>
    <w:rsid w:val="00282EB7"/>
    <w:rsid w:val="002B288F"/>
    <w:rsid w:val="002E37B4"/>
    <w:rsid w:val="002F1615"/>
    <w:rsid w:val="00303E75"/>
    <w:rsid w:val="003169FD"/>
    <w:rsid w:val="00332E7E"/>
    <w:rsid w:val="003415B9"/>
    <w:rsid w:val="00341964"/>
    <w:rsid w:val="00343CD9"/>
    <w:rsid w:val="0038348D"/>
    <w:rsid w:val="003859CE"/>
    <w:rsid w:val="003924A3"/>
    <w:rsid w:val="003C4D92"/>
    <w:rsid w:val="003C7BFD"/>
    <w:rsid w:val="0040057E"/>
    <w:rsid w:val="004040DF"/>
    <w:rsid w:val="00410AF1"/>
    <w:rsid w:val="0045677A"/>
    <w:rsid w:val="0046067D"/>
    <w:rsid w:val="00467AAC"/>
    <w:rsid w:val="00473C22"/>
    <w:rsid w:val="00494995"/>
    <w:rsid w:val="004E0CEB"/>
    <w:rsid w:val="0051279C"/>
    <w:rsid w:val="00531B36"/>
    <w:rsid w:val="00555DFE"/>
    <w:rsid w:val="0057025B"/>
    <w:rsid w:val="00574E4A"/>
    <w:rsid w:val="005C1977"/>
    <w:rsid w:val="005D22C4"/>
    <w:rsid w:val="005D3020"/>
    <w:rsid w:val="005F1767"/>
    <w:rsid w:val="00605FCB"/>
    <w:rsid w:val="00613533"/>
    <w:rsid w:val="0065159A"/>
    <w:rsid w:val="00680BBC"/>
    <w:rsid w:val="0069702B"/>
    <w:rsid w:val="006A63CD"/>
    <w:rsid w:val="006A79D9"/>
    <w:rsid w:val="006E4BC5"/>
    <w:rsid w:val="00732CCD"/>
    <w:rsid w:val="00761370"/>
    <w:rsid w:val="00773C65"/>
    <w:rsid w:val="007904C3"/>
    <w:rsid w:val="00793537"/>
    <w:rsid w:val="007B76A6"/>
    <w:rsid w:val="007D4D78"/>
    <w:rsid w:val="007E38CB"/>
    <w:rsid w:val="007E5439"/>
    <w:rsid w:val="007F3E40"/>
    <w:rsid w:val="00801F2A"/>
    <w:rsid w:val="00811F47"/>
    <w:rsid w:val="00817202"/>
    <w:rsid w:val="00846D1C"/>
    <w:rsid w:val="00885F7A"/>
    <w:rsid w:val="00886D20"/>
    <w:rsid w:val="008A2C1D"/>
    <w:rsid w:val="008A4CAE"/>
    <w:rsid w:val="008A5708"/>
    <w:rsid w:val="008B0D7E"/>
    <w:rsid w:val="008C11B6"/>
    <w:rsid w:val="008E2521"/>
    <w:rsid w:val="00915204"/>
    <w:rsid w:val="00930714"/>
    <w:rsid w:val="00985A2E"/>
    <w:rsid w:val="00995DFD"/>
    <w:rsid w:val="009D7BD6"/>
    <w:rsid w:val="009E7CE9"/>
    <w:rsid w:val="009F7931"/>
    <w:rsid w:val="00A27CF7"/>
    <w:rsid w:val="00A43616"/>
    <w:rsid w:val="00A46582"/>
    <w:rsid w:val="00A74B52"/>
    <w:rsid w:val="00A80A84"/>
    <w:rsid w:val="00AC0382"/>
    <w:rsid w:val="00AE1209"/>
    <w:rsid w:val="00AF3E5E"/>
    <w:rsid w:val="00B02AD2"/>
    <w:rsid w:val="00B1161B"/>
    <w:rsid w:val="00B17B94"/>
    <w:rsid w:val="00B500E1"/>
    <w:rsid w:val="00B61DCA"/>
    <w:rsid w:val="00B631E2"/>
    <w:rsid w:val="00B86F51"/>
    <w:rsid w:val="00B92BEE"/>
    <w:rsid w:val="00BA4189"/>
    <w:rsid w:val="00BB53FE"/>
    <w:rsid w:val="00BC6E13"/>
    <w:rsid w:val="00BF7ED3"/>
    <w:rsid w:val="00C057E0"/>
    <w:rsid w:val="00C123E4"/>
    <w:rsid w:val="00C2113E"/>
    <w:rsid w:val="00C31086"/>
    <w:rsid w:val="00C3139A"/>
    <w:rsid w:val="00C76D54"/>
    <w:rsid w:val="00C92B94"/>
    <w:rsid w:val="00CA218B"/>
    <w:rsid w:val="00CA7DA0"/>
    <w:rsid w:val="00CB74FC"/>
    <w:rsid w:val="00CC51FA"/>
    <w:rsid w:val="00CD41A6"/>
    <w:rsid w:val="00CD6449"/>
    <w:rsid w:val="00CE5CCA"/>
    <w:rsid w:val="00D0411B"/>
    <w:rsid w:val="00D12B61"/>
    <w:rsid w:val="00D172C0"/>
    <w:rsid w:val="00D210B7"/>
    <w:rsid w:val="00D2510F"/>
    <w:rsid w:val="00D26C39"/>
    <w:rsid w:val="00D344AF"/>
    <w:rsid w:val="00D35582"/>
    <w:rsid w:val="00D550B5"/>
    <w:rsid w:val="00D57D60"/>
    <w:rsid w:val="00D625DA"/>
    <w:rsid w:val="00D76760"/>
    <w:rsid w:val="00D77CA3"/>
    <w:rsid w:val="00D87C3E"/>
    <w:rsid w:val="00D91FA5"/>
    <w:rsid w:val="00DA429C"/>
    <w:rsid w:val="00DE1A91"/>
    <w:rsid w:val="00DF1EFC"/>
    <w:rsid w:val="00E40DEB"/>
    <w:rsid w:val="00E71A1E"/>
    <w:rsid w:val="00EA00CE"/>
    <w:rsid w:val="00EA1726"/>
    <w:rsid w:val="00EA4B1E"/>
    <w:rsid w:val="00EA77C2"/>
    <w:rsid w:val="00F22665"/>
    <w:rsid w:val="00F47E44"/>
    <w:rsid w:val="00F729DD"/>
    <w:rsid w:val="00F803F8"/>
    <w:rsid w:val="00F814AF"/>
    <w:rsid w:val="00F86E26"/>
    <w:rsid w:val="00FB5F11"/>
    <w:rsid w:val="00FE7C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11"/>
  </w:style>
  <w:style w:type="paragraph" w:styleId="Footer">
    <w:name w:val="footer"/>
    <w:basedOn w:val="Normal"/>
    <w:link w:val="Foot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11"/>
  </w:style>
  <w:style w:type="paragraph" w:styleId="ListParagraph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54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7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F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1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11"/>
  </w:style>
  <w:style w:type="paragraph" w:styleId="Footer">
    <w:name w:val="footer"/>
    <w:basedOn w:val="Normal"/>
    <w:link w:val="Foot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11"/>
  </w:style>
  <w:style w:type="paragraph" w:styleId="ListParagraph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54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7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F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1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\AppData\Roaming\Microsoft\Templates\IHA%20no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1</b:Tag>
    <b:SourceType>Report</b:SourceType>
    <b:Guid>{701FF268-8AFF-47C4-A08F-7857700DE2FD}</b:Guid>
    <b:Title>[1]</b:Title>
    <b:RefOrder>1</b:RefOrder>
  </b:Source>
  <b:Source>
    <b:Tag>ADC</b:Tag>
    <b:SourceType>Report</b:SourceType>
    <b:Guid>{677B0F56-C827-41EF-BF4B-6C39E404C766}</b:Guid>
    <b:Title>ADC Architectures III: Sigma-Delta ADC Basics</b:Title>
    <b:RefOrder>2</b:RefOrder>
  </b:Source>
</b:Sources>
</file>

<file path=customXml/itemProps1.xml><?xml version="1.0" encoding="utf-8"?>
<ds:datastoreItem xmlns:ds="http://schemas.openxmlformats.org/officeDocument/2006/customXml" ds:itemID="{99561581-18FF-4E50-9F8C-52D097D9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IHA note1</Template>
  <TotalTime>2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Alrøe</dc:creator>
  <cp:lastModifiedBy>Michael Alrøe</cp:lastModifiedBy>
  <cp:revision>4</cp:revision>
  <cp:lastPrinted>2012-03-26T09:22:00Z</cp:lastPrinted>
  <dcterms:created xsi:type="dcterms:W3CDTF">2014-03-03T09:40:00Z</dcterms:created>
  <dcterms:modified xsi:type="dcterms:W3CDTF">2014-03-06T10:26:00Z</dcterms:modified>
</cp:coreProperties>
</file>